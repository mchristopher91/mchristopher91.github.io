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96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40"/>
      </w:tblGrid>
      <w:tr w:rsidR="00692703" w:rsidRPr="00CF1A49" w14:paraId="0B28A441" w14:textId="77777777" w:rsidTr="00E06FA6">
        <w:trPr>
          <w:trHeight w:hRule="exact" w:val="1602"/>
        </w:trPr>
        <w:tc>
          <w:tcPr>
            <w:tcW w:w="9540" w:type="dxa"/>
            <w:tcMar>
              <w:top w:w="0" w:type="dxa"/>
              <w:bottom w:w="0" w:type="dxa"/>
            </w:tcMar>
          </w:tcPr>
          <w:p w14:paraId="25209077" w14:textId="29065DFA" w:rsidR="00692703" w:rsidRPr="00CF1A49" w:rsidRDefault="00054153" w:rsidP="00913946">
            <w:pPr>
              <w:pStyle w:val="Title"/>
            </w:pPr>
            <w:r>
              <w:t xml:space="preserve">Chris </w:t>
            </w:r>
            <w:r>
              <w:rPr>
                <w:rStyle w:val="IntenseEmphasis"/>
              </w:rPr>
              <w:t>Martinez</w:t>
            </w:r>
          </w:p>
          <w:p w14:paraId="6D52F819" w14:textId="36208F5F" w:rsidR="00692703" w:rsidRPr="00CF1A49" w:rsidRDefault="00054153" w:rsidP="00913946">
            <w:pPr>
              <w:pStyle w:val="ContactInfo"/>
              <w:contextualSpacing w:val="0"/>
            </w:pPr>
            <w:r>
              <w:t>1217 Goldeneye Dr Aubrey TX, 76227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F53FACBE2324365A85352D6C6AD0AD2"/>
                </w:placeholder>
                <w:temporary/>
                <w:showingPlcHdr/>
                <w15:appearance w15:val="hidden"/>
              </w:sdtPr>
              <w:sdtContent>
                <w:r w:rsidR="00692703" w:rsidRPr="00CF1A49">
                  <w:t>·</w:t>
                </w:r>
              </w:sdtContent>
            </w:sdt>
            <w:r>
              <w:t xml:space="preserve"> (214) 601- 0163</w:t>
            </w:r>
          </w:p>
          <w:p w14:paraId="2304D33E" w14:textId="573AF30E" w:rsidR="00692703" w:rsidRPr="004C35EA" w:rsidRDefault="00054153" w:rsidP="00913946">
            <w:pPr>
              <w:pStyle w:val="ContactInfoEmphasis"/>
              <w:contextualSpacing w:val="0"/>
              <w:rPr>
                <w:b w:val="0"/>
                <w:bCs/>
              </w:rPr>
            </w:pPr>
            <w:r w:rsidRPr="004C35EA">
              <w:rPr>
                <w:b w:val="0"/>
                <w:bCs/>
              </w:rPr>
              <w:t>m.christopher@hotmail.com</w:t>
            </w:r>
            <w:r w:rsidR="00692703" w:rsidRPr="004C35EA">
              <w:rPr>
                <w:b w:val="0"/>
                <w:bCs/>
              </w:rPr>
              <w:t xml:space="preserve"> </w:t>
            </w:r>
            <w:sdt>
              <w:sdtPr>
                <w:rPr>
                  <w:b w:val="0"/>
                  <w:bCs/>
                </w:rPr>
                <w:alias w:val="Divider dot:"/>
                <w:tag w:val="Divider dot:"/>
                <w:id w:val="2000459528"/>
                <w:placeholder>
                  <w:docPart w:val="EB37400E28AC42589D719C03C858B6FC"/>
                </w:placeholder>
                <w:temporary/>
                <w:showingPlcHdr/>
                <w15:appearance w15:val="hidden"/>
              </w:sdtPr>
              <w:sdtContent>
                <w:r w:rsidR="00692703" w:rsidRPr="004C35EA">
                  <w:rPr>
                    <w:b w:val="0"/>
                    <w:bCs/>
                  </w:rPr>
                  <w:t>·</w:t>
                </w:r>
              </w:sdtContent>
            </w:sdt>
            <w:r w:rsidR="00692703" w:rsidRPr="004C35EA">
              <w:rPr>
                <w:b w:val="0"/>
                <w:bCs/>
              </w:rPr>
              <w:t xml:space="preserve"> </w:t>
            </w:r>
            <w:r w:rsidR="004C35EA" w:rsidRPr="004C35EA">
              <w:rPr>
                <w:rStyle w:val="vanity-namedomain"/>
                <w:rFonts w:ascii="Segoe UI" w:hAnsi="Segoe UI" w:cs="Segoe UI"/>
                <w:b w:val="0"/>
                <w:bCs/>
                <w:bdr w:val="none" w:sz="0" w:space="0" w:color="auto" w:frame="1"/>
                <w:shd w:val="clear" w:color="auto" w:fill="FFFFFF"/>
              </w:rPr>
              <w:t>www.linkedin.com/in/</w:t>
            </w:r>
            <w:r w:rsidR="004C35EA" w:rsidRPr="004C35EA">
              <w:rPr>
                <w:rStyle w:val="break-words"/>
                <w:rFonts w:ascii="Segoe UI" w:hAnsi="Segoe UI" w:cs="Segoe UI"/>
                <w:b w:val="0"/>
                <w:bCs/>
                <w:sz w:val="21"/>
                <w:szCs w:val="21"/>
                <w:bdr w:val="none" w:sz="0" w:space="0" w:color="auto" w:frame="1"/>
                <w:shd w:val="clear" w:color="auto" w:fill="FFFFFF"/>
              </w:rPr>
              <w:t>mchristopher91</w:t>
            </w:r>
            <w:r w:rsidR="00692703" w:rsidRPr="004C35EA">
              <w:rPr>
                <w:b w:val="0"/>
                <w:bCs/>
              </w:rPr>
              <w:t xml:space="preserve"> </w:t>
            </w:r>
            <w:sdt>
              <w:sdtPr>
                <w:rPr>
                  <w:b w:val="0"/>
                  <w:bCs/>
                </w:rPr>
                <w:alias w:val="Divider dot:"/>
                <w:tag w:val="Divider dot:"/>
                <w:id w:val="759871761"/>
                <w:placeholder>
                  <w:docPart w:val="3EB50DAE3DB64644AEA4766B20368098"/>
                </w:placeholder>
                <w:temporary/>
                <w:showingPlcHdr/>
                <w15:appearance w15:val="hidden"/>
              </w:sdtPr>
              <w:sdtContent>
                <w:r w:rsidR="00692703" w:rsidRPr="004C35EA">
                  <w:rPr>
                    <w:b w:val="0"/>
                    <w:bCs/>
                  </w:rPr>
                  <w:t>·</w:t>
                </w:r>
              </w:sdtContent>
            </w:sdt>
            <w:r w:rsidR="00692703" w:rsidRPr="004C35EA">
              <w:rPr>
                <w:b w:val="0"/>
                <w:bCs/>
              </w:rPr>
              <w:t xml:space="preserve"> </w:t>
            </w:r>
            <w:r w:rsidR="0011361F" w:rsidRPr="004C35EA">
              <w:rPr>
                <w:b w:val="0"/>
                <w:bCs/>
              </w:rPr>
              <w:t>https://mchristopher91.github.io/</w:t>
            </w:r>
          </w:p>
        </w:tc>
      </w:tr>
      <w:tr w:rsidR="009571D8" w:rsidRPr="00CF1A49" w14:paraId="66CEF6F7" w14:textId="77777777" w:rsidTr="00E06FA6">
        <w:trPr>
          <w:trHeight w:val="467"/>
        </w:trPr>
        <w:tc>
          <w:tcPr>
            <w:tcW w:w="9540" w:type="dxa"/>
            <w:tcMar>
              <w:top w:w="432" w:type="dxa"/>
            </w:tcMar>
          </w:tcPr>
          <w:p w14:paraId="313203F7" w14:textId="26AE5AE1" w:rsidR="001755A8" w:rsidRPr="00CF1A49" w:rsidRDefault="004813A0" w:rsidP="00913946">
            <w:pPr>
              <w:contextualSpacing w:val="0"/>
            </w:pPr>
            <w:r w:rsidRPr="004813A0">
              <w:t xml:space="preserve">To join </w:t>
            </w:r>
            <w:r>
              <w:t>a</w:t>
            </w:r>
            <w:r w:rsidRPr="004813A0">
              <w:t xml:space="preserve"> prestigious organization as an HTML Email Developer to help in organizational development utilizing my skills in Adobe creative suite, HTML</w:t>
            </w:r>
            <w:r>
              <w:t>/CSS.</w:t>
            </w:r>
          </w:p>
        </w:tc>
      </w:tr>
    </w:tbl>
    <w:p w14:paraId="2CE55293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DA62646BE784DFAB5B8C9389A8581C5"/>
          </w:placeholder>
          <w:temporary/>
          <w:showingPlcHdr/>
          <w15:appearance w15:val="hidden"/>
        </w:sdtPr>
        <w:sdtContent>
          <w:r w:rsidR="004E01EB" w:rsidRPr="00E06FA6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6093F52C" w14:textId="77777777" w:rsidTr="00054153">
        <w:tc>
          <w:tcPr>
            <w:tcW w:w="9290" w:type="dxa"/>
          </w:tcPr>
          <w:p w14:paraId="749D9A01" w14:textId="2C5A07CD" w:rsidR="001D0BF1" w:rsidRPr="00CF1A49" w:rsidRDefault="00054153" w:rsidP="001D0BF1">
            <w:pPr>
              <w:pStyle w:val="Heading3"/>
              <w:contextualSpacing w:val="0"/>
            </w:pPr>
            <w:r>
              <w:t>11/2022</w:t>
            </w:r>
            <w:r w:rsidR="001D0BF1" w:rsidRPr="00CF1A49">
              <w:t xml:space="preserve"> – </w:t>
            </w:r>
            <w:r>
              <w:t>present</w:t>
            </w:r>
          </w:p>
          <w:p w14:paraId="5D2A18F0" w14:textId="45DCAD34" w:rsidR="001D0BF1" w:rsidRPr="00CF1A49" w:rsidRDefault="00D54081" w:rsidP="001D0BF1">
            <w:pPr>
              <w:pStyle w:val="Heading2"/>
              <w:contextualSpacing w:val="0"/>
            </w:pPr>
            <w:r>
              <w:t>Project Based Emails</w:t>
            </w:r>
            <w:r w:rsidR="001D0BF1" w:rsidRPr="00CF1A49">
              <w:t xml:space="preserve">, </w:t>
            </w:r>
            <w:r w:rsidR="00632E23">
              <w:rPr>
                <w:rStyle w:val="SubtleReference"/>
              </w:rPr>
              <w:t>fullylove digital LLC.</w:t>
            </w:r>
            <w:r>
              <w:rPr>
                <w:rStyle w:val="SubtleReference"/>
              </w:rPr>
              <w:t xml:space="preserve"> </w:t>
            </w:r>
          </w:p>
          <w:p w14:paraId="04CBC4BA" w14:textId="26DCF70A" w:rsidR="001E3120" w:rsidRDefault="00DB6639" w:rsidP="004813A0">
            <w:pPr>
              <w:pStyle w:val="ListParagraph"/>
              <w:numPr>
                <w:ilvl w:val="0"/>
                <w:numId w:val="18"/>
              </w:numPr>
            </w:pPr>
            <w:r>
              <w:t>Hand coded HTML responsive emails</w:t>
            </w:r>
            <w:r w:rsidR="004B3FE2">
              <w:t xml:space="preserve">. </w:t>
            </w:r>
          </w:p>
          <w:p w14:paraId="6F2A3FB3" w14:textId="77777777" w:rsidR="00DB6639" w:rsidRDefault="00DB6639" w:rsidP="004813A0">
            <w:pPr>
              <w:pStyle w:val="ListParagraph"/>
              <w:numPr>
                <w:ilvl w:val="0"/>
                <w:numId w:val="18"/>
              </w:numPr>
            </w:pPr>
            <w:r>
              <w:t>Exported assets from Figma.</w:t>
            </w:r>
          </w:p>
          <w:p w14:paraId="48E932E3" w14:textId="77777777" w:rsidR="00DB6639" w:rsidRDefault="00DB6639" w:rsidP="004813A0">
            <w:pPr>
              <w:pStyle w:val="ListParagraph"/>
              <w:numPr>
                <w:ilvl w:val="0"/>
                <w:numId w:val="18"/>
              </w:numPr>
            </w:pPr>
            <w:r>
              <w:t>Tested email rendering on Email On Acid.</w:t>
            </w:r>
          </w:p>
          <w:p w14:paraId="330BA3B4" w14:textId="3DE79117" w:rsidR="00DB6639" w:rsidRPr="00DB6639" w:rsidRDefault="00DB6639" w:rsidP="004813A0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i/>
                <w:iCs/>
              </w:rPr>
            </w:pPr>
            <w:r w:rsidRPr="00DB6639">
              <w:rPr>
                <w:b/>
                <w:bCs/>
                <w:i/>
                <w:iCs/>
              </w:rPr>
              <w:t>PROJECT EXAMPLES BELOW.</w:t>
            </w:r>
          </w:p>
        </w:tc>
      </w:tr>
      <w:tr w:rsidR="00F61DF9" w:rsidRPr="00CF1A49" w14:paraId="2FA1FF2E" w14:textId="77777777" w:rsidTr="00054153">
        <w:tc>
          <w:tcPr>
            <w:tcW w:w="9290" w:type="dxa"/>
            <w:tcMar>
              <w:top w:w="216" w:type="dxa"/>
            </w:tcMar>
          </w:tcPr>
          <w:p w14:paraId="27318F73" w14:textId="3F622DB7" w:rsidR="00F61DF9" w:rsidRPr="00CF1A49" w:rsidRDefault="00054153" w:rsidP="00F61DF9">
            <w:pPr>
              <w:pStyle w:val="Heading3"/>
              <w:contextualSpacing w:val="0"/>
            </w:pPr>
            <w:r>
              <w:t>06/2021</w:t>
            </w:r>
            <w:r w:rsidR="00F61DF9" w:rsidRPr="00CF1A49">
              <w:t xml:space="preserve"> – </w:t>
            </w:r>
            <w:r>
              <w:t>11/2022</w:t>
            </w:r>
          </w:p>
          <w:p w14:paraId="3358E8EC" w14:textId="776DD4E5" w:rsidR="00F61DF9" w:rsidRPr="00CF1A49" w:rsidRDefault="00054153" w:rsidP="00F61DF9">
            <w:pPr>
              <w:pStyle w:val="Heading2"/>
              <w:contextualSpacing w:val="0"/>
            </w:pPr>
            <w:r>
              <w:t>Audio Video Installer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FSG TECHONLOGY</w:t>
            </w:r>
          </w:p>
          <w:p w14:paraId="4985087B" w14:textId="6A554C49" w:rsidR="00F61DF9" w:rsidRDefault="004B3FE2" w:rsidP="004B3FE2">
            <w:pPr>
              <w:pStyle w:val="ListParagraph"/>
              <w:numPr>
                <w:ilvl w:val="0"/>
                <w:numId w:val="17"/>
              </w:numPr>
            </w:pPr>
            <w:r w:rsidRPr="004B3FE2">
              <w:t>INSTALLED AND MAINTAINED DATA AND VOICE CIRCUITS THROUGH ROUTERS, SWITCHES, AND WAN DEVICES.</w:t>
            </w:r>
          </w:p>
          <w:p w14:paraId="2E752F3A" w14:textId="1AD20185" w:rsidR="00054153" w:rsidRDefault="004B3FE2" w:rsidP="00054153">
            <w:pPr>
              <w:pStyle w:val="ListParagraph"/>
              <w:numPr>
                <w:ilvl w:val="0"/>
                <w:numId w:val="17"/>
              </w:numPr>
            </w:pPr>
            <w:r>
              <w:t>INSTALLED DATA AND TELEPHONE CABLE LINES BETWEEN OUTSIDE UNDERGROUND OR POLE LINES AND RESIDENTIAL AND COMMERCIAL BUILDINGS.</w:t>
            </w:r>
          </w:p>
          <w:p w14:paraId="74EC7DC6" w14:textId="28B36A97" w:rsidR="00AB33EE" w:rsidRDefault="004B3FE2" w:rsidP="00AB33EE">
            <w:pPr>
              <w:pStyle w:val="ListParagraph"/>
              <w:numPr>
                <w:ilvl w:val="0"/>
                <w:numId w:val="17"/>
              </w:numPr>
            </w:pPr>
            <w:r>
              <w:t>PULLED AND TERMINATED VARIETY OF CABLES.</w:t>
            </w:r>
          </w:p>
        </w:tc>
      </w:tr>
      <w:tr w:rsidR="00054153" w:rsidRPr="00CF1A49" w14:paraId="1E3E2813" w14:textId="77777777" w:rsidTr="00054153">
        <w:tc>
          <w:tcPr>
            <w:tcW w:w="9290" w:type="dxa"/>
            <w:tcMar>
              <w:top w:w="216" w:type="dxa"/>
            </w:tcMar>
          </w:tcPr>
          <w:p w14:paraId="71539D71" w14:textId="17C55212" w:rsidR="00054153" w:rsidRPr="00CF1A49" w:rsidRDefault="00054153" w:rsidP="00054153">
            <w:pPr>
              <w:pStyle w:val="Heading3"/>
              <w:contextualSpacing w:val="0"/>
            </w:pPr>
            <w:r>
              <w:t>11/2013</w:t>
            </w:r>
            <w:r w:rsidRPr="00CF1A49">
              <w:t xml:space="preserve"> – </w:t>
            </w:r>
            <w:r>
              <w:t>07/2021</w:t>
            </w:r>
          </w:p>
          <w:p w14:paraId="2FCBE0BA" w14:textId="389C4371" w:rsidR="00054153" w:rsidRPr="00CF1A49" w:rsidRDefault="00054153" w:rsidP="00054153">
            <w:pPr>
              <w:pStyle w:val="Heading2"/>
              <w:contextualSpacing w:val="0"/>
            </w:pPr>
            <w:r>
              <w:t>custom picture Framer</w:t>
            </w:r>
            <w:r w:rsidRPr="00CF1A49">
              <w:t xml:space="preserve">, </w:t>
            </w:r>
            <w:r>
              <w:rPr>
                <w:rStyle w:val="SubtleReference"/>
              </w:rPr>
              <w:t>hobby LObby</w:t>
            </w:r>
          </w:p>
          <w:p w14:paraId="5C68F91E" w14:textId="3D44B542" w:rsidR="00054153" w:rsidRPr="00054153" w:rsidRDefault="00054153" w:rsidP="00054153">
            <w:pPr>
              <w:pStyle w:val="Heading3"/>
              <w:numPr>
                <w:ilvl w:val="0"/>
                <w:numId w:val="16"/>
              </w:numPr>
              <w:rPr>
                <w:b w:val="0"/>
                <w:bCs/>
              </w:rPr>
            </w:pPr>
            <w:r w:rsidRPr="00054153">
              <w:rPr>
                <w:b w:val="0"/>
                <w:bCs/>
              </w:rPr>
              <w:t>Provided professional customer service while assisting customers with custom framing orders.</w:t>
            </w:r>
          </w:p>
          <w:p w14:paraId="0EF9D4C1" w14:textId="050F1A79" w:rsidR="00054153" w:rsidRPr="00054153" w:rsidRDefault="00054153" w:rsidP="00054153">
            <w:pPr>
              <w:pStyle w:val="Heading3"/>
              <w:numPr>
                <w:ilvl w:val="0"/>
                <w:numId w:val="16"/>
              </w:numPr>
              <w:rPr>
                <w:b w:val="0"/>
                <w:bCs/>
              </w:rPr>
            </w:pPr>
            <w:r w:rsidRPr="00054153">
              <w:rPr>
                <w:b w:val="0"/>
                <w:bCs/>
              </w:rPr>
              <w:t xml:space="preserve"> Framed pictures, took inventory, retail sales and</w:t>
            </w:r>
          </w:p>
          <w:p w14:paraId="67AA0C04" w14:textId="6DB5B4BB" w:rsidR="00054153" w:rsidRDefault="00054153" w:rsidP="00054153">
            <w:pPr>
              <w:pStyle w:val="Heading3"/>
              <w:ind w:left="720"/>
              <w:rPr>
                <w:b w:val="0"/>
                <w:bCs/>
              </w:rPr>
            </w:pPr>
            <w:r w:rsidRPr="00054153">
              <w:rPr>
                <w:b w:val="0"/>
                <w:bCs/>
              </w:rPr>
              <w:t>customer service, ordering and receiving.</w:t>
            </w:r>
          </w:p>
          <w:p w14:paraId="6EE35FDE" w14:textId="24162CB0" w:rsidR="00AB33EE" w:rsidRPr="004B3FE2" w:rsidRDefault="00AB33EE" w:rsidP="00AB33EE">
            <w:pPr>
              <w:pStyle w:val="Heading3"/>
              <w:numPr>
                <w:ilvl w:val="0"/>
                <w:numId w:val="16"/>
              </w:numPr>
              <w:rPr>
                <w:b w:val="0"/>
                <w:bCs/>
              </w:rPr>
            </w:pPr>
            <w:r w:rsidRPr="004B3FE2">
              <w:rPr>
                <w:b w:val="0"/>
                <w:bCs/>
              </w:rPr>
              <w:t>Used the Wizard software for framing and designing custom Mats.</w:t>
            </w:r>
          </w:p>
          <w:p w14:paraId="517C07A5" w14:textId="3B19CBBE" w:rsidR="00AB33EE" w:rsidRDefault="00AB33EE" w:rsidP="00054153">
            <w:pPr>
              <w:pStyle w:val="Heading3"/>
              <w:ind w:left="720"/>
            </w:pPr>
          </w:p>
        </w:tc>
      </w:tr>
    </w:tbl>
    <w:sdt>
      <w:sdtPr>
        <w:alias w:val="Education:"/>
        <w:tag w:val="Education:"/>
        <w:id w:val="-1908763273"/>
        <w:placeholder>
          <w:docPart w:val="097DF8E4970C4234AAFB69C61CE63B6E"/>
        </w:placeholder>
        <w:temporary/>
        <w:showingPlcHdr/>
        <w15:appearance w15:val="hidden"/>
      </w:sdtPr>
      <w:sdtContent>
        <w:p w14:paraId="74C75110" w14:textId="77777777" w:rsidR="00DA59AA" w:rsidRPr="00CF1A49" w:rsidRDefault="00DA59AA" w:rsidP="0097790C">
          <w:pPr>
            <w:pStyle w:val="Heading1"/>
          </w:pPr>
          <w:r w:rsidRPr="00E06FA6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112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546"/>
      </w:tblGrid>
      <w:tr w:rsidR="001D0BF1" w:rsidRPr="00CF1A49" w14:paraId="09CE6C91" w14:textId="77777777" w:rsidTr="004813A0">
        <w:trPr>
          <w:trHeight w:val="971"/>
        </w:trPr>
        <w:tc>
          <w:tcPr>
            <w:tcW w:w="9546" w:type="dxa"/>
          </w:tcPr>
          <w:p w14:paraId="375A5DEE" w14:textId="7B1D3857" w:rsidR="00632E23" w:rsidRDefault="00632E23" w:rsidP="00632E23">
            <w:pPr>
              <w:pStyle w:val="Heading3"/>
              <w:contextualSpacing w:val="0"/>
            </w:pPr>
            <w:r>
              <w:t>2007-2009</w:t>
            </w:r>
          </w:p>
          <w:p w14:paraId="06194965" w14:textId="0CCD3441" w:rsidR="0037355D" w:rsidRDefault="00803C23" w:rsidP="0037355D">
            <w:pPr>
              <w:pStyle w:val="Heading2"/>
              <w:contextualSpacing w:val="0"/>
              <w:rPr>
                <w:rStyle w:val="SubtleReference"/>
              </w:rPr>
            </w:pPr>
            <w:r>
              <w:t>Graphic design course</w:t>
            </w:r>
            <w:r w:rsidR="004813A0">
              <w:t xml:space="preserve">, </w:t>
            </w:r>
            <w:r w:rsidR="004813A0">
              <w:rPr>
                <w:rStyle w:val="SubtleReference"/>
              </w:rPr>
              <w:t xml:space="preserve">LaGrone Academy </w:t>
            </w:r>
          </w:p>
          <w:p w14:paraId="61D50989" w14:textId="77777777" w:rsidR="00803C23" w:rsidRPr="00CF1A49" w:rsidRDefault="00803C23" w:rsidP="00803C23">
            <w:pPr>
              <w:pStyle w:val="Heading3"/>
              <w:contextualSpacing w:val="0"/>
            </w:pPr>
            <w:r>
              <w:t>2007-2009</w:t>
            </w:r>
          </w:p>
          <w:p w14:paraId="23F1A6F7" w14:textId="77777777" w:rsidR="00F8797E" w:rsidRDefault="00803C23" w:rsidP="00054153">
            <w:pPr>
              <w:pStyle w:val="Heading2"/>
              <w:contextualSpacing w:val="0"/>
              <w:rPr>
                <w:rStyle w:val="SubtleReference"/>
              </w:rPr>
            </w:pPr>
            <w:r w:rsidRPr="00803C23">
              <w:t xml:space="preserve">Animation </w:t>
            </w:r>
            <w:r>
              <w:t xml:space="preserve">course, </w:t>
            </w:r>
            <w:r>
              <w:rPr>
                <w:rStyle w:val="SubtleReference"/>
              </w:rPr>
              <w:t xml:space="preserve">LaGrone Academy </w:t>
            </w:r>
          </w:p>
          <w:p w14:paraId="089F2701" w14:textId="77777777" w:rsidR="00632E23" w:rsidRPr="00CF1A49" w:rsidRDefault="00632E23" w:rsidP="00632E23">
            <w:pPr>
              <w:pStyle w:val="Heading3"/>
              <w:contextualSpacing w:val="0"/>
            </w:pPr>
            <w:r>
              <w:t>05/2009</w:t>
            </w:r>
          </w:p>
          <w:p w14:paraId="0FF01E7D" w14:textId="5FB89F8D" w:rsidR="00632E23" w:rsidRPr="00054153" w:rsidRDefault="00632E23" w:rsidP="00DB6639">
            <w:pPr>
              <w:pStyle w:val="Heading2"/>
              <w:contextualSpacing w:val="0"/>
              <w:rPr>
                <w:b w:val="0"/>
                <w:smallCaps/>
                <w:color w:val="595959" w:themeColor="text1" w:themeTint="A6"/>
              </w:rPr>
            </w:pPr>
            <w:r>
              <w:t>High School Diploma</w:t>
            </w:r>
            <w:r w:rsidRPr="00CF1A49">
              <w:t>,</w:t>
            </w:r>
            <w:r>
              <w:rPr>
                <w:rStyle w:val="SubtleReference"/>
              </w:rPr>
              <w:t xml:space="preserve"> Ryan High School</w:t>
            </w:r>
          </w:p>
        </w:tc>
      </w:tr>
    </w:tbl>
    <w:p w14:paraId="2B3BD598" w14:textId="5B19377C" w:rsidR="00486277" w:rsidRPr="00CF1A49" w:rsidRDefault="00000000" w:rsidP="00486277">
      <w:pPr>
        <w:pStyle w:val="Heading1"/>
      </w:pPr>
      <w:sdt>
        <w:sdtPr>
          <w:alias w:val="Skills:"/>
          <w:tag w:val="Skills:"/>
          <w:id w:val="-1392877668"/>
          <w:placeholder>
            <w:docPart w:val="205F44D3C48D438EAD01C8D32ACD2155"/>
          </w:placeholder>
          <w:temporary/>
          <w:showingPlcHdr/>
          <w15:appearance w15:val="hidden"/>
        </w:sdtPr>
        <w:sdtContent>
          <w:r w:rsidR="00486277" w:rsidRPr="00BB02D1">
            <w:rPr>
              <w:sz w:val="24"/>
              <w:szCs w:val="24"/>
            </w:rPr>
            <w:t>Skills</w:t>
          </w:r>
        </w:sdtContent>
      </w:sdt>
      <w:r w:rsidR="00BB02D1">
        <w:t>/</w:t>
      </w:r>
      <w:r w:rsidR="00BB02D1" w:rsidRPr="00BB02D1">
        <w:rPr>
          <w:caps w:val="0"/>
          <w:sz w:val="24"/>
          <w:szCs w:val="28"/>
        </w:rPr>
        <w:t>SOFTWARE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6EA1216A" w14:textId="77777777" w:rsidTr="00CF1A49">
        <w:tc>
          <w:tcPr>
            <w:tcW w:w="4675" w:type="dxa"/>
          </w:tcPr>
          <w:p w14:paraId="317DF339" w14:textId="2622C008" w:rsidR="001E3120" w:rsidRPr="006E1507" w:rsidRDefault="00054153" w:rsidP="006E1507">
            <w:pPr>
              <w:pStyle w:val="ListBullet"/>
              <w:contextualSpacing w:val="0"/>
            </w:pPr>
            <w:r>
              <w:t>HTML</w:t>
            </w:r>
          </w:p>
          <w:p w14:paraId="44EF154F" w14:textId="22FA6AD7" w:rsidR="001F4E6D" w:rsidRDefault="00054153" w:rsidP="006E1507">
            <w:pPr>
              <w:pStyle w:val="ListBullet"/>
              <w:contextualSpacing w:val="0"/>
            </w:pPr>
            <w:r>
              <w:t xml:space="preserve">CSS/ CSS Media Queries </w:t>
            </w:r>
          </w:p>
          <w:p w14:paraId="763C36B7" w14:textId="0BAC7134" w:rsidR="00054153" w:rsidRDefault="00054153" w:rsidP="006E1507">
            <w:pPr>
              <w:pStyle w:val="ListBullet"/>
              <w:contextualSpacing w:val="0"/>
            </w:pPr>
            <w:r>
              <w:t>Figma</w:t>
            </w:r>
          </w:p>
          <w:p w14:paraId="60593F56" w14:textId="699FC15C" w:rsidR="00054153" w:rsidRDefault="00054153" w:rsidP="006E1507">
            <w:pPr>
              <w:pStyle w:val="ListBullet"/>
              <w:contextualSpacing w:val="0"/>
            </w:pPr>
            <w:r>
              <w:t xml:space="preserve">Email </w:t>
            </w:r>
            <w:r w:rsidR="00DB6639">
              <w:t>O</w:t>
            </w:r>
            <w:r>
              <w:t xml:space="preserve">n </w:t>
            </w:r>
            <w:r w:rsidR="00DB6639">
              <w:t>A</w:t>
            </w:r>
            <w:r>
              <w:t>cid</w:t>
            </w:r>
          </w:p>
          <w:p w14:paraId="47E8A4BA" w14:textId="47C1D1ED" w:rsidR="00054153" w:rsidRPr="006E1507" w:rsidRDefault="00F8797E" w:rsidP="006E1507">
            <w:pPr>
              <w:pStyle w:val="ListBullet"/>
              <w:contextualSpacing w:val="0"/>
            </w:pPr>
            <w:r>
              <w:t xml:space="preserve">Microsoft </w:t>
            </w:r>
            <w:r w:rsidR="00DB6639">
              <w:t>O</w:t>
            </w:r>
            <w:r>
              <w:t>ffice</w:t>
            </w:r>
          </w:p>
        </w:tc>
        <w:tc>
          <w:tcPr>
            <w:tcW w:w="4675" w:type="dxa"/>
            <w:tcMar>
              <w:left w:w="360" w:type="dxa"/>
            </w:tcMar>
          </w:tcPr>
          <w:p w14:paraId="4304574D" w14:textId="7A695149" w:rsidR="003A0632" w:rsidRDefault="00054153" w:rsidP="006E1507">
            <w:pPr>
              <w:pStyle w:val="ListBullet"/>
              <w:contextualSpacing w:val="0"/>
            </w:pPr>
            <w:r>
              <w:t xml:space="preserve">Photoshop </w:t>
            </w:r>
          </w:p>
          <w:p w14:paraId="35604B37" w14:textId="3547DC59" w:rsidR="00BB02D1" w:rsidRDefault="00BB02D1" w:rsidP="006E1507">
            <w:pPr>
              <w:pStyle w:val="ListBullet"/>
              <w:contextualSpacing w:val="0"/>
            </w:pPr>
            <w:r>
              <w:t>Visual Studio Code</w:t>
            </w:r>
          </w:p>
          <w:p w14:paraId="0E705944" w14:textId="408689C2" w:rsidR="00054153" w:rsidRPr="006E1507" w:rsidRDefault="00054153" w:rsidP="006E1507">
            <w:pPr>
              <w:pStyle w:val="ListBullet"/>
              <w:contextualSpacing w:val="0"/>
            </w:pPr>
            <w:r>
              <w:t xml:space="preserve">Adobe </w:t>
            </w:r>
            <w:r w:rsidR="00BB02D1">
              <w:t>I</w:t>
            </w:r>
            <w:r>
              <w:t xml:space="preserve">llustrator </w:t>
            </w:r>
          </w:p>
          <w:p w14:paraId="1895F5C0" w14:textId="6700E326" w:rsidR="001E3120" w:rsidRDefault="00F8797E" w:rsidP="006E1507">
            <w:pPr>
              <w:pStyle w:val="ListBullet"/>
              <w:contextualSpacing w:val="0"/>
            </w:pPr>
            <w:r>
              <w:t>Bilingual. Span/English</w:t>
            </w:r>
          </w:p>
          <w:p w14:paraId="28172137" w14:textId="137E1830" w:rsidR="00292604" w:rsidRDefault="00292604" w:rsidP="006E1507">
            <w:pPr>
              <w:pStyle w:val="ListBullet"/>
              <w:contextualSpacing w:val="0"/>
            </w:pPr>
            <w:r>
              <w:t>Exposure to Mail Chimp</w:t>
            </w:r>
          </w:p>
          <w:p w14:paraId="6713B73B" w14:textId="77777777" w:rsidR="00BB02D1" w:rsidRPr="006E1507" w:rsidRDefault="00BB02D1" w:rsidP="00BB02D1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  <w:p w14:paraId="4C0172E2" w14:textId="3B791463" w:rsidR="001E3120" w:rsidRPr="006E1507" w:rsidRDefault="001E3120" w:rsidP="0037355D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14:paraId="368BCD21" w14:textId="697E1FEF" w:rsidR="00AD782D" w:rsidRPr="00BB02D1" w:rsidRDefault="00DB6639" w:rsidP="0062312F">
      <w:pPr>
        <w:pStyle w:val="Heading1"/>
      </w:pPr>
      <w:r w:rsidRPr="00BB02D1">
        <w:t>PROJECTS</w: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6"/>
        <w:gridCol w:w="1671"/>
      </w:tblGrid>
      <w:tr w:rsidR="00182F3D" w14:paraId="0802DD99" w14:textId="77777777" w:rsidTr="001D0989">
        <w:trPr>
          <w:trHeight w:val="1449"/>
        </w:trPr>
        <w:tc>
          <w:tcPr>
            <w:tcW w:w="1672" w:type="dxa"/>
          </w:tcPr>
          <w:p w14:paraId="2DE0498B" w14:textId="1671E429" w:rsidR="00182F3D" w:rsidRDefault="00182F3D" w:rsidP="005C461D">
            <w:pPr>
              <w:pStyle w:val="ContactInfoEmphasis"/>
              <w:jc w:val="left"/>
            </w:pPr>
            <w:r>
              <w:rPr>
                <w:noProof/>
              </w:rPr>
              <w:drawing>
                <wp:inline distT="0" distB="0" distL="0" distR="0" wp14:anchorId="5AFE3404" wp14:editId="46201DA9">
                  <wp:extent cx="1092200" cy="124261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8789" cy="1284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71" w:type="dxa"/>
          </w:tcPr>
          <w:p w14:paraId="0CFE1A8A" w14:textId="77777777" w:rsidR="00182F3D" w:rsidRPr="001D0989" w:rsidRDefault="00182F3D" w:rsidP="001D0989">
            <w:pPr>
              <w:rPr>
                <w:b/>
                <w:bCs/>
              </w:rPr>
            </w:pPr>
            <w:hyperlink r:id="rId8" w:history="1">
              <w:r w:rsidRPr="001D0989">
                <w:rPr>
                  <w:rStyle w:val="Hyperlink"/>
                  <w:b/>
                  <w:bCs/>
                  <w:color w:val="C00000"/>
                </w:rPr>
                <w:t>E</w:t>
              </w:r>
              <w:r w:rsidRPr="001D0989">
                <w:rPr>
                  <w:rStyle w:val="Hyperlink"/>
                  <w:b/>
                  <w:bCs/>
                  <w:color w:val="C00000"/>
                </w:rPr>
                <w:t>M</w:t>
              </w:r>
              <w:r w:rsidRPr="001D0989">
                <w:rPr>
                  <w:rStyle w:val="Hyperlink"/>
                  <w:b/>
                  <w:bCs/>
                  <w:color w:val="C00000"/>
                </w:rPr>
                <w:t>AIL 1</w:t>
              </w:r>
            </w:hyperlink>
          </w:p>
          <w:p w14:paraId="0B4CEAC4" w14:textId="489C6BE6" w:rsidR="00182F3D" w:rsidRPr="001D0989" w:rsidRDefault="00182F3D" w:rsidP="00182F3D">
            <w:pPr>
              <w:pStyle w:val="ContactInfoEmphasis"/>
              <w:jc w:val="left"/>
              <w:rPr>
                <w:bCs/>
                <w:color w:val="00B050"/>
              </w:rPr>
            </w:pPr>
            <w:hyperlink r:id="rId9" w:history="1">
              <w:r w:rsidR="001D0989" w:rsidRPr="001D0989">
                <w:rPr>
                  <w:rStyle w:val="Hyperlink"/>
                  <w:bCs/>
                  <w:color w:val="00B050"/>
                </w:rPr>
                <w:t>EOA screens</w:t>
              </w:r>
            </w:hyperlink>
          </w:p>
          <w:p w14:paraId="1072325D" w14:textId="114DD6B1" w:rsidR="00182F3D" w:rsidRPr="001D0989" w:rsidRDefault="00182F3D" w:rsidP="001D0989">
            <w:pPr>
              <w:rPr>
                <w:b/>
                <w:bCs/>
              </w:rPr>
            </w:pPr>
            <w:hyperlink r:id="rId10" w:history="1">
              <w:r w:rsidR="001D0989" w:rsidRPr="001D0989">
                <w:rPr>
                  <w:rStyle w:val="Hyperlink"/>
                  <w:b/>
                  <w:bCs/>
                </w:rPr>
                <w:t>Assets Link</w:t>
              </w:r>
            </w:hyperlink>
          </w:p>
        </w:tc>
      </w:tr>
    </w:tbl>
    <w:p w14:paraId="4668C93D" w14:textId="432B14B4" w:rsidR="00DB6639" w:rsidRDefault="001D0989" w:rsidP="00182F3D">
      <w:pPr>
        <w:pStyle w:val="ContactInfoEmphasis"/>
        <w:jc w:val="left"/>
      </w:pPr>
      <w:r w:rsidRPr="00E0601D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FBF476" wp14:editId="0BDFB847">
                <wp:simplePos x="0" y="0"/>
                <wp:positionH relativeFrom="column">
                  <wp:posOffset>12700</wp:posOffset>
                </wp:positionH>
                <wp:positionV relativeFrom="paragraph">
                  <wp:posOffset>323215</wp:posOffset>
                </wp:positionV>
                <wp:extent cx="5911850" cy="12065"/>
                <wp:effectExtent l="0" t="0" r="31750" b="26035"/>
                <wp:wrapSquare wrapText="bothSides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1850" cy="120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91ECA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pt,25.45pt" to="466.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" strokecolor="#1d824c [3204]" strokeweight=".5pt">
                <v:stroke joinstyle="miter"/>
                <w10:wrap type="square"/>
              </v:line>
            </w:pict>
          </mc:Fallback>
        </mc:AlternateContent>
      </w:r>
    </w:p>
    <w:p w14:paraId="7719259F" w14:textId="7CD2EF16" w:rsidR="00B16113" w:rsidRDefault="00B16113" w:rsidP="005C461D">
      <w:pPr>
        <w:pStyle w:val="ContactInfoEmphasis"/>
        <w:jc w:val="left"/>
      </w:pP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3"/>
        <w:gridCol w:w="1907"/>
      </w:tblGrid>
      <w:tr w:rsidR="00182F3D" w14:paraId="5DD5CA9C" w14:textId="77777777" w:rsidTr="001D0989">
        <w:trPr>
          <w:trHeight w:val="1998"/>
        </w:trPr>
        <w:tc>
          <w:tcPr>
            <w:tcW w:w="1983" w:type="dxa"/>
          </w:tcPr>
          <w:p w14:paraId="6D95BA34" w14:textId="6CE92328" w:rsidR="00182F3D" w:rsidRDefault="001D0989" w:rsidP="006E1507">
            <w:r>
              <w:rPr>
                <w:noProof/>
              </w:rPr>
              <w:drawing>
                <wp:inline distT="0" distB="0" distL="0" distR="0" wp14:anchorId="2E39E430" wp14:editId="73666229">
                  <wp:extent cx="1054100" cy="1199264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9165" cy="1216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07" w:type="dxa"/>
          </w:tcPr>
          <w:p w14:paraId="78A5D185" w14:textId="77777777" w:rsidR="00182F3D" w:rsidRDefault="00182F3D" w:rsidP="00182F3D">
            <w:pPr>
              <w:pStyle w:val="ContactInfoEmphasis"/>
              <w:jc w:val="left"/>
            </w:pPr>
            <w:hyperlink r:id="rId12" w:history="1">
              <w:r w:rsidRPr="001D0989">
                <w:rPr>
                  <w:rStyle w:val="Hyperlink"/>
                  <w:color w:val="C00000"/>
                </w:rPr>
                <w:t>EMAIL 2</w:t>
              </w:r>
            </w:hyperlink>
            <w:r>
              <w:t xml:space="preserve"> </w:t>
            </w:r>
          </w:p>
          <w:p w14:paraId="0C63D6F4" w14:textId="720AEDA6" w:rsidR="00182F3D" w:rsidRPr="001D0989" w:rsidRDefault="00182F3D" w:rsidP="00182F3D">
            <w:pPr>
              <w:rPr>
                <w:b/>
                <w:bCs/>
                <w:color w:val="00B050"/>
              </w:rPr>
            </w:pPr>
            <w:hyperlink r:id="rId13" w:history="1">
              <w:r w:rsidR="001D0989" w:rsidRPr="001D0989">
                <w:rPr>
                  <w:rStyle w:val="Hyperlink"/>
                  <w:b/>
                  <w:bCs/>
                  <w:color w:val="00B050"/>
                </w:rPr>
                <w:t>EOA Screens</w:t>
              </w:r>
            </w:hyperlink>
          </w:p>
          <w:p w14:paraId="24153D1A" w14:textId="40D1268A" w:rsidR="00182F3D" w:rsidRPr="001D0989" w:rsidRDefault="00182F3D" w:rsidP="00182F3D">
            <w:pPr>
              <w:rPr>
                <w:b/>
                <w:bCs/>
              </w:rPr>
            </w:pPr>
            <w:hyperlink r:id="rId14" w:history="1">
              <w:r w:rsidR="001D0989" w:rsidRPr="001D0989">
                <w:rPr>
                  <w:rStyle w:val="Hyperlink"/>
                  <w:b/>
                  <w:bCs/>
                </w:rPr>
                <w:t>Figma Assets Link</w:t>
              </w:r>
            </w:hyperlink>
          </w:p>
        </w:tc>
      </w:tr>
    </w:tbl>
    <w:p w14:paraId="3EF59593" w14:textId="77777777" w:rsidR="00B16113" w:rsidRDefault="00B16113" w:rsidP="006E1507"/>
    <w:p w14:paraId="36E2164E" w14:textId="7F9E2519" w:rsidR="00DB6639" w:rsidRDefault="00E0601D" w:rsidP="006E150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023560" wp14:editId="5D6D6739">
                <wp:simplePos x="0" y="0"/>
                <wp:positionH relativeFrom="margin">
                  <wp:align>right</wp:align>
                </wp:positionH>
                <wp:positionV relativeFrom="paragraph">
                  <wp:posOffset>111125</wp:posOffset>
                </wp:positionV>
                <wp:extent cx="5911850" cy="635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18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AEB1F6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3pt,8.75pt" to="879.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" strokecolor="#1d824c [320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1917"/>
      </w:tblGrid>
      <w:tr w:rsidR="00182F3D" w14:paraId="73221E03" w14:textId="77777777" w:rsidTr="001D0989">
        <w:trPr>
          <w:trHeight w:val="2423"/>
        </w:trPr>
        <w:tc>
          <w:tcPr>
            <w:tcW w:w="2155" w:type="dxa"/>
          </w:tcPr>
          <w:p w14:paraId="5C929F92" w14:textId="77777777" w:rsidR="001D0989" w:rsidRDefault="001D0989" w:rsidP="002E0250"/>
          <w:p w14:paraId="15362476" w14:textId="76314E38" w:rsidR="00182F3D" w:rsidRDefault="001D0989" w:rsidP="002E0250">
            <w:r>
              <w:rPr>
                <w:noProof/>
              </w:rPr>
              <w:drawing>
                <wp:inline distT="0" distB="0" distL="0" distR="0" wp14:anchorId="085F1964" wp14:editId="37C808CA">
                  <wp:extent cx="1035050" cy="1177591"/>
                  <wp:effectExtent l="0" t="0" r="0" b="381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4636" cy="11884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17" w:type="dxa"/>
          </w:tcPr>
          <w:p w14:paraId="30345807" w14:textId="77777777" w:rsidR="001D0989" w:rsidRPr="001D0989" w:rsidRDefault="001D0989" w:rsidP="00182F3D">
            <w:pPr>
              <w:pStyle w:val="ContactInfoEmphasis"/>
              <w:jc w:val="left"/>
            </w:pPr>
          </w:p>
          <w:p w14:paraId="16D9786C" w14:textId="47FBE216" w:rsidR="001D0989" w:rsidRPr="001D0989" w:rsidRDefault="00182F3D" w:rsidP="00182F3D">
            <w:pPr>
              <w:pStyle w:val="ContactInfoEmphasis"/>
              <w:jc w:val="left"/>
              <w:rPr>
                <w:color w:val="C00000"/>
              </w:rPr>
            </w:pPr>
            <w:hyperlink r:id="rId16" w:history="1">
              <w:r w:rsidRPr="001D0989">
                <w:rPr>
                  <w:rStyle w:val="Hyperlink"/>
                  <w:color w:val="C00000"/>
                </w:rPr>
                <w:t>EMAIL 3</w:t>
              </w:r>
            </w:hyperlink>
          </w:p>
          <w:p w14:paraId="7AEAE235" w14:textId="2FED91B7" w:rsidR="001D0989" w:rsidRPr="001D0989" w:rsidRDefault="00182F3D" w:rsidP="00182F3D">
            <w:pPr>
              <w:rPr>
                <w:b/>
                <w:color w:val="00B050"/>
              </w:rPr>
            </w:pPr>
            <w:hyperlink r:id="rId17" w:history="1">
              <w:r w:rsidR="001D0989" w:rsidRPr="001D0989">
                <w:rPr>
                  <w:rStyle w:val="Hyperlink"/>
                  <w:b/>
                  <w:color w:val="00B050"/>
                </w:rPr>
                <w:t>EOA Screens</w:t>
              </w:r>
            </w:hyperlink>
          </w:p>
          <w:p w14:paraId="1B98AA29" w14:textId="30CD9F78" w:rsidR="00182F3D" w:rsidRPr="001D0989" w:rsidRDefault="00182F3D" w:rsidP="00182F3D">
            <w:pPr>
              <w:rPr>
                <w:b/>
              </w:rPr>
            </w:pPr>
            <w:hyperlink r:id="rId18" w:history="1">
              <w:r w:rsidR="001D0989" w:rsidRPr="001D0989">
                <w:rPr>
                  <w:rStyle w:val="Hyperlink"/>
                  <w:b/>
                </w:rPr>
                <w:t>Figma Assets Link</w:t>
              </w:r>
            </w:hyperlink>
          </w:p>
          <w:p w14:paraId="59217213" w14:textId="77777777" w:rsidR="00182F3D" w:rsidRDefault="00182F3D" w:rsidP="002E0250"/>
        </w:tc>
      </w:tr>
    </w:tbl>
    <w:p w14:paraId="4E893F8B" w14:textId="77777777" w:rsidR="002E0250" w:rsidRDefault="002E0250" w:rsidP="002E0250"/>
    <w:p w14:paraId="4AB409C8" w14:textId="77777777" w:rsidR="002E0250" w:rsidRDefault="002E0250" w:rsidP="006E1507"/>
    <w:p w14:paraId="5D2C6DF6" w14:textId="77777777" w:rsidR="002E0250" w:rsidRDefault="002E0250" w:rsidP="006E1507"/>
    <w:p w14:paraId="722530F1" w14:textId="77777777" w:rsidR="00DB6639" w:rsidRDefault="00DB6639" w:rsidP="006E1507"/>
    <w:p w14:paraId="113917FA" w14:textId="4F0ACA38" w:rsidR="00DB6639" w:rsidRDefault="00DB6639" w:rsidP="006E1507"/>
    <w:p w14:paraId="6BFCA08E" w14:textId="77777777" w:rsidR="00DB6639" w:rsidRPr="006E1507" w:rsidRDefault="00DB6639" w:rsidP="006E1507"/>
    <w:sectPr w:rsidR="00DB6639" w:rsidRPr="006E1507" w:rsidSect="005A1B10">
      <w:footerReference w:type="default" r:id="rId19"/>
      <w:headerReference w:type="first" r:id="rId2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CA54E" w14:textId="77777777" w:rsidR="0022414A" w:rsidRDefault="0022414A" w:rsidP="0068194B">
      <w:r>
        <w:separator/>
      </w:r>
    </w:p>
    <w:p w14:paraId="105E9807" w14:textId="77777777" w:rsidR="0022414A" w:rsidRDefault="0022414A"/>
    <w:p w14:paraId="17FAED3B" w14:textId="77777777" w:rsidR="0022414A" w:rsidRDefault="0022414A"/>
  </w:endnote>
  <w:endnote w:type="continuationSeparator" w:id="0">
    <w:p w14:paraId="101C698C" w14:textId="77777777" w:rsidR="0022414A" w:rsidRDefault="0022414A" w:rsidP="0068194B">
      <w:r>
        <w:continuationSeparator/>
      </w:r>
    </w:p>
    <w:p w14:paraId="2D09DE80" w14:textId="77777777" w:rsidR="0022414A" w:rsidRDefault="0022414A"/>
    <w:p w14:paraId="6EA9A8A4" w14:textId="77777777" w:rsidR="0022414A" w:rsidRDefault="002241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628E19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76E40" w14:textId="77777777" w:rsidR="0022414A" w:rsidRDefault="0022414A" w:rsidP="0068194B">
      <w:r>
        <w:separator/>
      </w:r>
    </w:p>
    <w:p w14:paraId="190D9027" w14:textId="77777777" w:rsidR="0022414A" w:rsidRDefault="0022414A"/>
    <w:p w14:paraId="385FE83C" w14:textId="77777777" w:rsidR="0022414A" w:rsidRDefault="0022414A"/>
  </w:footnote>
  <w:footnote w:type="continuationSeparator" w:id="0">
    <w:p w14:paraId="5591500E" w14:textId="77777777" w:rsidR="0022414A" w:rsidRDefault="0022414A" w:rsidP="0068194B">
      <w:r>
        <w:continuationSeparator/>
      </w:r>
    </w:p>
    <w:p w14:paraId="42B90FE3" w14:textId="77777777" w:rsidR="0022414A" w:rsidRDefault="0022414A"/>
    <w:p w14:paraId="50A35965" w14:textId="77777777" w:rsidR="0022414A" w:rsidRDefault="002241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E5279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78EA6B" wp14:editId="3DC5F07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244A3BF3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15D29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512F90"/>
    <w:multiLevelType w:val="hybridMultilevel"/>
    <w:tmpl w:val="C070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DB23AB"/>
    <w:multiLevelType w:val="hybridMultilevel"/>
    <w:tmpl w:val="4560C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1F426D3E"/>
    <w:multiLevelType w:val="hybridMultilevel"/>
    <w:tmpl w:val="4D8439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E3866D4"/>
    <w:multiLevelType w:val="hybridMultilevel"/>
    <w:tmpl w:val="15A0F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38354B"/>
    <w:multiLevelType w:val="hybridMultilevel"/>
    <w:tmpl w:val="675E10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778125">
    <w:abstractNumId w:val="9"/>
  </w:num>
  <w:num w:numId="2" w16cid:durableId="1563560795">
    <w:abstractNumId w:val="8"/>
  </w:num>
  <w:num w:numId="3" w16cid:durableId="224877827">
    <w:abstractNumId w:val="7"/>
  </w:num>
  <w:num w:numId="4" w16cid:durableId="1477144733">
    <w:abstractNumId w:val="6"/>
  </w:num>
  <w:num w:numId="5" w16cid:durableId="2026050842">
    <w:abstractNumId w:val="12"/>
  </w:num>
  <w:num w:numId="6" w16cid:durableId="1858426334">
    <w:abstractNumId w:val="3"/>
  </w:num>
  <w:num w:numId="7" w16cid:durableId="2132480354">
    <w:abstractNumId w:val="14"/>
  </w:num>
  <w:num w:numId="8" w16cid:durableId="314721100">
    <w:abstractNumId w:val="2"/>
  </w:num>
  <w:num w:numId="9" w16cid:durableId="1091583961">
    <w:abstractNumId w:val="15"/>
  </w:num>
  <w:num w:numId="10" w16cid:durableId="1404378587">
    <w:abstractNumId w:val="5"/>
  </w:num>
  <w:num w:numId="11" w16cid:durableId="1038165298">
    <w:abstractNumId w:val="4"/>
  </w:num>
  <w:num w:numId="12" w16cid:durableId="1117456411">
    <w:abstractNumId w:val="1"/>
  </w:num>
  <w:num w:numId="13" w16cid:durableId="1624145216">
    <w:abstractNumId w:val="0"/>
  </w:num>
  <w:num w:numId="14" w16cid:durableId="1841919203">
    <w:abstractNumId w:val="10"/>
  </w:num>
  <w:num w:numId="15" w16cid:durableId="1674067511">
    <w:abstractNumId w:val="11"/>
  </w:num>
  <w:num w:numId="16" w16cid:durableId="1626814376">
    <w:abstractNumId w:val="17"/>
  </w:num>
  <w:num w:numId="17" w16cid:durableId="370348788">
    <w:abstractNumId w:val="16"/>
  </w:num>
  <w:num w:numId="18" w16cid:durableId="214600485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53"/>
    <w:rsid w:val="000001EF"/>
    <w:rsid w:val="00007322"/>
    <w:rsid w:val="00007728"/>
    <w:rsid w:val="00022EB2"/>
    <w:rsid w:val="00024584"/>
    <w:rsid w:val="00024730"/>
    <w:rsid w:val="00054153"/>
    <w:rsid w:val="00055E95"/>
    <w:rsid w:val="0007021F"/>
    <w:rsid w:val="00070EED"/>
    <w:rsid w:val="000A7A03"/>
    <w:rsid w:val="000B2BA5"/>
    <w:rsid w:val="000F2F8C"/>
    <w:rsid w:val="000F3DA3"/>
    <w:rsid w:val="0010006E"/>
    <w:rsid w:val="001045A8"/>
    <w:rsid w:val="0011361F"/>
    <w:rsid w:val="00114A91"/>
    <w:rsid w:val="001427E1"/>
    <w:rsid w:val="00163668"/>
    <w:rsid w:val="00171566"/>
    <w:rsid w:val="00174676"/>
    <w:rsid w:val="001755A8"/>
    <w:rsid w:val="00182F3D"/>
    <w:rsid w:val="00184014"/>
    <w:rsid w:val="00192008"/>
    <w:rsid w:val="001C0E68"/>
    <w:rsid w:val="001C4B6F"/>
    <w:rsid w:val="001D0989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414A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2604"/>
    <w:rsid w:val="00294998"/>
    <w:rsid w:val="00297F18"/>
    <w:rsid w:val="002A1945"/>
    <w:rsid w:val="002B2958"/>
    <w:rsid w:val="002B3FC8"/>
    <w:rsid w:val="002D23C5"/>
    <w:rsid w:val="002D6137"/>
    <w:rsid w:val="002E0250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7355D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13A0"/>
    <w:rsid w:val="00486277"/>
    <w:rsid w:val="00494CF6"/>
    <w:rsid w:val="00495F8D"/>
    <w:rsid w:val="004A1FAE"/>
    <w:rsid w:val="004A32FF"/>
    <w:rsid w:val="004B06EB"/>
    <w:rsid w:val="004B3FE2"/>
    <w:rsid w:val="004B6AD0"/>
    <w:rsid w:val="004C2D5D"/>
    <w:rsid w:val="004C33E1"/>
    <w:rsid w:val="004C35EA"/>
    <w:rsid w:val="004D75AA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461D"/>
    <w:rsid w:val="005C5932"/>
    <w:rsid w:val="005D3CA7"/>
    <w:rsid w:val="005D4CC1"/>
    <w:rsid w:val="005F4B91"/>
    <w:rsid w:val="005F55D2"/>
    <w:rsid w:val="0062312F"/>
    <w:rsid w:val="00625F2C"/>
    <w:rsid w:val="00632E23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1DD7"/>
    <w:rsid w:val="00801140"/>
    <w:rsid w:val="00803404"/>
    <w:rsid w:val="00803C23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3051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33EE"/>
    <w:rsid w:val="00AB610B"/>
    <w:rsid w:val="00AD360E"/>
    <w:rsid w:val="00AD40FB"/>
    <w:rsid w:val="00AD782D"/>
    <w:rsid w:val="00AE562B"/>
    <w:rsid w:val="00AE7650"/>
    <w:rsid w:val="00B10EBE"/>
    <w:rsid w:val="00B16113"/>
    <w:rsid w:val="00B236F1"/>
    <w:rsid w:val="00B50F99"/>
    <w:rsid w:val="00B51D1B"/>
    <w:rsid w:val="00B540F4"/>
    <w:rsid w:val="00B60FD0"/>
    <w:rsid w:val="00B622DF"/>
    <w:rsid w:val="00B6332A"/>
    <w:rsid w:val="00B81760"/>
    <w:rsid w:val="00B83389"/>
    <w:rsid w:val="00B8494C"/>
    <w:rsid w:val="00BA0D22"/>
    <w:rsid w:val="00BA1546"/>
    <w:rsid w:val="00BA73AC"/>
    <w:rsid w:val="00BB02D1"/>
    <w:rsid w:val="00BB4E51"/>
    <w:rsid w:val="00BD431F"/>
    <w:rsid w:val="00BE423E"/>
    <w:rsid w:val="00BF61AC"/>
    <w:rsid w:val="00BF69A6"/>
    <w:rsid w:val="00C47D9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4081"/>
    <w:rsid w:val="00D66A52"/>
    <w:rsid w:val="00D66EFA"/>
    <w:rsid w:val="00D72A2D"/>
    <w:rsid w:val="00D9521A"/>
    <w:rsid w:val="00DA3914"/>
    <w:rsid w:val="00DA59AA"/>
    <w:rsid w:val="00DB6639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601D"/>
    <w:rsid w:val="00E06FA6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8797E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086E9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DB6639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4C35EA"/>
  </w:style>
  <w:style w:type="character" w:customStyle="1" w:styleId="break-words">
    <w:name w:val="break-words"/>
    <w:basedOn w:val="DefaultParagraphFont"/>
    <w:rsid w:val="004C3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10.campaign-archive.com/?e=__test_email__&amp;u=88efed298bb356f9c5e1d006c&amp;id=15571ef4eb" TargetMode="External"/><Relationship Id="rId13" Type="http://schemas.openxmlformats.org/officeDocument/2006/relationships/hyperlink" Target="https://app.emailonacid.com/app/acidtest/gwShR9lZD0tZifSEYicLQFazee64OT4UwjzNNelPLGEaD/list" TargetMode="External"/><Relationship Id="rId18" Type="http://schemas.openxmlformats.org/officeDocument/2006/relationships/hyperlink" Target="https://www.figma.com/file/uDJHZqPOGOrdW8eDcuWKDn/Email-template-design-(Community)?node-id=0%3A1&amp;t=4onQKF0TGgwNeQaq-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us10.campaign-archive.com/?e=__test_email__&amp;u=88efed298bb356f9c5e1d006c&amp;id=9aa00a345c" TargetMode="External"/><Relationship Id="rId17" Type="http://schemas.openxmlformats.org/officeDocument/2006/relationships/hyperlink" Target="https://app.emailonacid.com/app/acidtest/Aw9HDSswJDdKiauKQfEUkiU2kSDvxW5fL0QcEwVzKrfWq/li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10.campaign-archive.com/?e=__test_email__&amp;u=88efed298bb356f9c5e1d006c&amp;id=c68842d07c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yperlink" Target="https://reallygoodemails.com/emails/happy-holidays-from-extreme-reach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app.emailonacid.com/app/acidtest/s1RBfq8emolGBQahMSH42FKyPV1kqzPPr3pjdIOVUVL56/list" TargetMode="External"/><Relationship Id="rId14" Type="http://schemas.openxmlformats.org/officeDocument/2006/relationships/hyperlink" Target="https://www.figma.com/file/LIZ0Ilac3KJ8zoJbqWvGbE/Payoneer-email-template-free-(Community)?t=4onQKF0TGgwNeQaq-1" TargetMode="Externa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Chri\AppData\Local\Microsoft\Office\16.0\DTS\en-US%7b5B224C32-B622-4D88-A0D0-84235457D168%7d\%7b7D05D57E-A805-43F5-ACCA-CF7EC0577EB4%7d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53FACBE2324365A85352D6C6AD0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51E18-C1BC-4985-B3E9-3D1CE784047F}"/>
      </w:docPartPr>
      <w:docPartBody>
        <w:p w:rsidR="008115F2" w:rsidRDefault="00000000">
          <w:pPr>
            <w:pStyle w:val="FF53FACBE2324365A85352D6C6AD0AD2"/>
          </w:pPr>
          <w:r w:rsidRPr="00CF1A49">
            <w:t>·</w:t>
          </w:r>
        </w:p>
      </w:docPartBody>
    </w:docPart>
    <w:docPart>
      <w:docPartPr>
        <w:name w:val="EB37400E28AC42589D719C03C858B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3F9B2-6443-4C1A-9D0E-E9A4A4BC235F}"/>
      </w:docPartPr>
      <w:docPartBody>
        <w:p w:rsidR="008115F2" w:rsidRDefault="00000000">
          <w:pPr>
            <w:pStyle w:val="EB37400E28AC42589D719C03C858B6FC"/>
          </w:pPr>
          <w:r w:rsidRPr="00CF1A49">
            <w:t>·</w:t>
          </w:r>
        </w:p>
      </w:docPartBody>
    </w:docPart>
    <w:docPart>
      <w:docPartPr>
        <w:name w:val="3EB50DAE3DB64644AEA4766B20368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1FC19-2021-404A-93BB-E89C6B6F27D1}"/>
      </w:docPartPr>
      <w:docPartBody>
        <w:p w:rsidR="008115F2" w:rsidRDefault="00000000">
          <w:pPr>
            <w:pStyle w:val="3EB50DAE3DB64644AEA4766B20368098"/>
          </w:pPr>
          <w:r w:rsidRPr="00CF1A49">
            <w:t>·</w:t>
          </w:r>
        </w:p>
      </w:docPartBody>
    </w:docPart>
    <w:docPart>
      <w:docPartPr>
        <w:name w:val="FDA62646BE784DFAB5B8C9389A858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8858A4-7741-4D46-86F1-ED30A6CF5E39}"/>
      </w:docPartPr>
      <w:docPartBody>
        <w:p w:rsidR="008115F2" w:rsidRDefault="00000000">
          <w:pPr>
            <w:pStyle w:val="FDA62646BE784DFAB5B8C9389A8581C5"/>
          </w:pPr>
          <w:r w:rsidRPr="00CF1A49">
            <w:t>Experience</w:t>
          </w:r>
        </w:p>
      </w:docPartBody>
    </w:docPart>
    <w:docPart>
      <w:docPartPr>
        <w:name w:val="097DF8E4970C4234AAFB69C61CE63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B54CE-60E5-4EF1-BC52-CBC59F9C077E}"/>
      </w:docPartPr>
      <w:docPartBody>
        <w:p w:rsidR="008115F2" w:rsidRDefault="00000000">
          <w:pPr>
            <w:pStyle w:val="097DF8E4970C4234AAFB69C61CE63B6E"/>
          </w:pPr>
          <w:r w:rsidRPr="00CF1A49">
            <w:t>Education</w:t>
          </w:r>
        </w:p>
      </w:docPartBody>
    </w:docPart>
    <w:docPart>
      <w:docPartPr>
        <w:name w:val="205F44D3C48D438EAD01C8D32ACD2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9CF1A-3646-46ED-A91C-7AF5B4491678}"/>
      </w:docPartPr>
      <w:docPartBody>
        <w:p w:rsidR="008115F2" w:rsidRDefault="00000000">
          <w:pPr>
            <w:pStyle w:val="205F44D3C48D438EAD01C8D32ACD215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FD8"/>
    <w:rsid w:val="00492460"/>
    <w:rsid w:val="005B3F54"/>
    <w:rsid w:val="00705717"/>
    <w:rsid w:val="008115F2"/>
    <w:rsid w:val="00834D20"/>
    <w:rsid w:val="00AE1FD8"/>
    <w:rsid w:val="00B607C6"/>
    <w:rsid w:val="00C16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F53FACBE2324365A85352D6C6AD0AD2">
    <w:name w:val="FF53FACBE2324365A85352D6C6AD0AD2"/>
  </w:style>
  <w:style w:type="paragraph" w:customStyle="1" w:styleId="EB37400E28AC42589D719C03C858B6FC">
    <w:name w:val="EB37400E28AC42589D719C03C858B6FC"/>
  </w:style>
  <w:style w:type="paragraph" w:customStyle="1" w:styleId="0A7F2C036AB34F69A8314B52F14CB993">
    <w:name w:val="0A7F2C036AB34F69A8314B52F14CB993"/>
  </w:style>
  <w:style w:type="paragraph" w:customStyle="1" w:styleId="3EB50DAE3DB64644AEA4766B20368098">
    <w:name w:val="3EB50DAE3DB64644AEA4766B20368098"/>
  </w:style>
  <w:style w:type="paragraph" w:customStyle="1" w:styleId="FDA62646BE784DFAB5B8C9389A8581C5">
    <w:name w:val="FDA62646BE784DFAB5B8C9389A8581C5"/>
  </w:style>
  <w:style w:type="character" w:styleId="SubtleReference">
    <w:name w:val="Subtle Reference"/>
    <w:basedOn w:val="DefaultParagraphFont"/>
    <w:uiPriority w:val="10"/>
    <w:qFormat/>
    <w:rsid w:val="00AE1FD8"/>
    <w:rPr>
      <w:b/>
      <w:caps w:val="0"/>
      <w:smallCaps/>
      <w:color w:val="595959" w:themeColor="text1" w:themeTint="A6"/>
    </w:rPr>
  </w:style>
  <w:style w:type="paragraph" w:customStyle="1" w:styleId="097DF8E4970C4234AAFB69C61CE63B6E">
    <w:name w:val="097DF8E4970C4234AAFB69C61CE63B6E"/>
  </w:style>
  <w:style w:type="paragraph" w:customStyle="1" w:styleId="205F44D3C48D438EAD01C8D32ACD2155">
    <w:name w:val="205F44D3C48D438EAD01C8D32ACD21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{7D05D57E-A805-43F5-ACCA-CF7EC0577EB4}tf16402488_win32</Template>
  <TotalTime>0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2023-01-28T22:43:00Z</dcterms:created>
  <dcterms:modified xsi:type="dcterms:W3CDTF">2023-02-10T01:49:00Z</dcterms:modified>
  <cp:category/>
</cp:coreProperties>
</file>