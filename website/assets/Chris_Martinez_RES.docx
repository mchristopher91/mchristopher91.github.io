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03E523A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</w:t>
            </w:r>
            <w:r w:rsidR="006D6E58">
              <w:rPr>
                <w:b w:val="0"/>
                <w:bCs/>
              </w:rPr>
              <w:t>.dev</w:t>
            </w:r>
            <w:r w:rsidRPr="004C35EA">
              <w:rPr>
                <w:b w:val="0"/>
                <w:bCs/>
              </w:rPr>
              <w:t>@</w:t>
            </w:r>
            <w:r w:rsidR="006D6E58">
              <w:rPr>
                <w:b w:val="0"/>
                <w:bCs/>
              </w:rPr>
              <w:t>g</w:t>
            </w:r>
            <w:r w:rsidRPr="004C35EA">
              <w:rPr>
                <w:b w:val="0"/>
                <w:bCs/>
              </w:rPr>
              <w:t>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6DCF70A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Tested email rendering on Email On Acid.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1DF69B56" w14:textId="77777777" w:rsidR="00054153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  <w:p w14:paraId="47E8A4BA" w14:textId="640F5DB7" w:rsidR="00AC12FE" w:rsidRPr="006E1507" w:rsidRDefault="00AC12FE" w:rsidP="006E1507">
            <w:pPr>
              <w:pStyle w:val="ListBullet"/>
              <w:contextualSpacing w:val="0"/>
            </w:pPr>
            <w:r>
              <w:t>Exposure to Salesforce Marketing Cloud.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5C381957" w:rsidR="001E3120" w:rsidRDefault="00F8797E" w:rsidP="006E1507">
            <w:pPr>
              <w:pStyle w:val="ListBullet"/>
              <w:contextualSpacing w:val="0"/>
            </w:pPr>
            <w:r>
              <w:t>Bilingual. Span</w:t>
            </w:r>
            <w:r w:rsidR="00C75689">
              <w:t>ish</w:t>
            </w:r>
            <w:r>
              <w:t>/English</w:t>
            </w:r>
          </w:p>
          <w:p w14:paraId="6713B73B" w14:textId="3FF97186" w:rsidR="00BB02D1" w:rsidRDefault="00292604" w:rsidP="00C75689">
            <w:pPr>
              <w:pStyle w:val="ListBullet"/>
              <w:contextualSpacing w:val="0"/>
            </w:pPr>
            <w:r>
              <w:t>Exposure to Mail Chimp</w:t>
            </w:r>
          </w:p>
          <w:p w14:paraId="5F84F23A" w14:textId="3C0B9BA5" w:rsidR="00C75689" w:rsidRPr="006E1507" w:rsidRDefault="00C75689" w:rsidP="00C75689">
            <w:pPr>
              <w:pStyle w:val="ListBullet"/>
              <w:contextualSpacing w:val="0"/>
            </w:pPr>
            <w:r>
              <w:t xml:space="preserve">Dreamweaver </w:t>
            </w: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000000" w:rsidP="001D0989">
            <w:pPr>
              <w:rPr>
                <w:b/>
                <w:bCs/>
              </w:rPr>
            </w:pPr>
            <w:hyperlink r:id="rId9" w:history="1">
              <w:r w:rsidR="00182F3D"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0B4CEAC4" w14:textId="489C6BE6" w:rsidR="00182F3D" w:rsidRPr="001D0989" w:rsidRDefault="00000000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10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000000" w:rsidP="001D0989">
            <w:pPr>
              <w:rPr>
                <w:b/>
                <w:bCs/>
              </w:rPr>
            </w:pPr>
            <w:hyperlink r:id="rId11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354EF914">
                  <wp:extent cx="934797" cy="1509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46" cy="157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3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5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7" w:history="1">
              <w:r w:rsidR="00182F3D"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18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19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77"/>
      </w:tblGrid>
      <w:tr w:rsidR="001934B9" w14:paraId="0E7AB6F0" w14:textId="77777777" w:rsidTr="00563E38">
        <w:trPr>
          <w:trHeight w:val="2231"/>
        </w:trPr>
        <w:tc>
          <w:tcPr>
            <w:tcW w:w="2378" w:type="dxa"/>
          </w:tcPr>
          <w:p w14:paraId="41AA2408" w14:textId="68D2500F" w:rsidR="001934B9" w:rsidRDefault="00B74D6A" w:rsidP="006E1507">
            <w:r>
              <w:rPr>
                <w:noProof/>
              </w:rPr>
              <w:drawing>
                <wp:inline distT="0" distB="0" distL="0" distR="0" wp14:anchorId="2DB093B7" wp14:editId="7263208A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14:paraId="37E4567F" w14:textId="461D1FD7" w:rsidR="001934B9" w:rsidRPr="001934B9" w:rsidRDefault="00000000" w:rsidP="00B74D6A">
            <w:pPr>
              <w:pStyle w:val="ContactInfoEmphasis"/>
              <w:jc w:val="left"/>
              <w:rPr>
                <w:color w:val="C00000"/>
              </w:rPr>
            </w:pPr>
            <w:hyperlink r:id="rId21" w:history="1">
              <w:r w:rsidR="001934B9" w:rsidRPr="001934B9">
                <w:rPr>
                  <w:rStyle w:val="Hyperlink"/>
                  <w:color w:val="C00000"/>
                </w:rPr>
                <w:t>EMAIL 3</w:t>
              </w:r>
            </w:hyperlink>
          </w:p>
          <w:p w14:paraId="4DD7297E" w14:textId="4C19A2C3" w:rsidR="001934B9" w:rsidRPr="001934B9" w:rsidRDefault="00000000" w:rsidP="00B74D6A">
            <w:pPr>
              <w:rPr>
                <w:b/>
                <w:color w:val="00B050"/>
              </w:rPr>
            </w:pPr>
            <w:hyperlink r:id="rId22" w:history="1">
              <w:r w:rsidR="001934B9" w:rsidRPr="001934B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37352FE2" w14:textId="0D6FD12F" w:rsidR="001934B9" w:rsidRPr="001934B9" w:rsidRDefault="00000000" w:rsidP="00B74D6A">
            <w:pPr>
              <w:rPr>
                <w:b/>
              </w:rPr>
            </w:pPr>
            <w:hyperlink r:id="rId23" w:history="1">
              <w:r w:rsidR="001934B9" w:rsidRPr="001934B9">
                <w:rPr>
                  <w:rStyle w:val="Hyperlink"/>
                  <w:b/>
                </w:rPr>
                <w:t>Figma Assets Link</w:t>
              </w:r>
            </w:hyperlink>
          </w:p>
        </w:tc>
      </w:tr>
    </w:tbl>
    <w:p w14:paraId="6BFCA08E" w14:textId="77777777" w:rsidR="00DB6639" w:rsidRPr="006E1507" w:rsidRDefault="00DB6639" w:rsidP="005E795B"/>
    <w:sectPr w:rsidR="00DB6639" w:rsidRPr="006E1507" w:rsidSect="005A1B10">
      <w:footerReference w:type="default" r:id="rId24"/>
      <w:head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1DFB" w14:textId="77777777" w:rsidR="005A5C26" w:rsidRDefault="005A5C26" w:rsidP="0068194B">
      <w:r>
        <w:separator/>
      </w:r>
    </w:p>
    <w:p w14:paraId="0F74F6BC" w14:textId="77777777" w:rsidR="005A5C26" w:rsidRDefault="005A5C26"/>
    <w:p w14:paraId="152A47E4" w14:textId="77777777" w:rsidR="005A5C26" w:rsidRDefault="005A5C26"/>
  </w:endnote>
  <w:endnote w:type="continuationSeparator" w:id="0">
    <w:p w14:paraId="3F761293" w14:textId="77777777" w:rsidR="005A5C26" w:rsidRDefault="005A5C26" w:rsidP="0068194B">
      <w:r>
        <w:continuationSeparator/>
      </w:r>
    </w:p>
    <w:p w14:paraId="2FB36BD8" w14:textId="77777777" w:rsidR="005A5C26" w:rsidRDefault="005A5C26"/>
    <w:p w14:paraId="113CFA2A" w14:textId="77777777" w:rsidR="005A5C26" w:rsidRDefault="005A5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53C4" w14:textId="77777777" w:rsidR="005A5C26" w:rsidRDefault="005A5C26" w:rsidP="0068194B">
      <w:r>
        <w:separator/>
      </w:r>
    </w:p>
    <w:p w14:paraId="63AD740C" w14:textId="77777777" w:rsidR="005A5C26" w:rsidRDefault="005A5C26"/>
    <w:p w14:paraId="1049D524" w14:textId="77777777" w:rsidR="005A5C26" w:rsidRDefault="005A5C26"/>
  </w:footnote>
  <w:footnote w:type="continuationSeparator" w:id="0">
    <w:p w14:paraId="594159F4" w14:textId="77777777" w:rsidR="005A5C26" w:rsidRDefault="005A5C26" w:rsidP="0068194B">
      <w:r>
        <w:continuationSeparator/>
      </w:r>
    </w:p>
    <w:p w14:paraId="3B24C447" w14:textId="77777777" w:rsidR="005A5C26" w:rsidRDefault="005A5C26"/>
    <w:p w14:paraId="0C8A9B15" w14:textId="77777777" w:rsidR="005A5C26" w:rsidRDefault="005A5C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3E38"/>
    <w:rsid w:val="00566A35"/>
    <w:rsid w:val="0056701E"/>
    <w:rsid w:val="005740D7"/>
    <w:rsid w:val="005A0F26"/>
    <w:rsid w:val="005A1B10"/>
    <w:rsid w:val="005A5C26"/>
    <w:rsid w:val="005A6850"/>
    <w:rsid w:val="005B1B1B"/>
    <w:rsid w:val="005C461D"/>
    <w:rsid w:val="005C5932"/>
    <w:rsid w:val="005D3CA7"/>
    <w:rsid w:val="005D4CC1"/>
    <w:rsid w:val="005E795B"/>
    <w:rsid w:val="005F4B91"/>
    <w:rsid w:val="005F55D2"/>
    <w:rsid w:val="0062312F"/>
    <w:rsid w:val="00625F2C"/>
    <w:rsid w:val="00632E23"/>
    <w:rsid w:val="006443BF"/>
    <w:rsid w:val="006618E9"/>
    <w:rsid w:val="0068194B"/>
    <w:rsid w:val="00692703"/>
    <w:rsid w:val="006A1962"/>
    <w:rsid w:val="006B5D48"/>
    <w:rsid w:val="006B7D7B"/>
    <w:rsid w:val="006C1A5E"/>
    <w:rsid w:val="006D65FA"/>
    <w:rsid w:val="006D6E58"/>
    <w:rsid w:val="006E1507"/>
    <w:rsid w:val="00712D8B"/>
    <w:rsid w:val="007273B7"/>
    <w:rsid w:val="00733E0A"/>
    <w:rsid w:val="00735CE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C12FE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47D9C"/>
    <w:rsid w:val="00C47FA6"/>
    <w:rsid w:val="00C57FC6"/>
    <w:rsid w:val="00C66A7D"/>
    <w:rsid w:val="00C7568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B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10.campaign-archive.com/?e=__test_email__&amp;u=88efed298bb356f9c5e1d006c&amp;id=9aa00a345c" TargetMode="External"/><Relationship Id="rId18" Type="http://schemas.openxmlformats.org/officeDocument/2006/relationships/hyperlink" Target="https://app.emailonacid.com/app/acidtest/Aw9HDSswJDdKiauKQfEUkiU2kSDvxW5fL0QcEwVzKrfWq/li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18.campaign-archive.com/?e=%5bUNIQID%5d&amp;u=38c0268c63a0eb06c8ee17fc3&amp;id=2f9eaf890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s10.campaign-archive.com/?e=__test_email__&amp;u=88efed298bb356f9c5e1d006c&amp;id=c68842d07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lygoodemails.com/emails/happy-holidays-from-extreme-rea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LIZ0Ilac3KJ8zoJbqWvGbE/Payoneer-email-template-free-(Community)?t=4onQKF0TGgwNeQaq-1" TargetMode="External"/><Relationship Id="rId23" Type="http://schemas.openxmlformats.org/officeDocument/2006/relationships/hyperlink" Target="https://www.figma.com/file/EH4AtqlnMpLQ6EJIWNHJjY/Flower-Boutique-AMP-Email-Template-(Community)?node-id=1%3A48&amp;t=cxnG8wBBfC7pOYax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emailonacid.com/app/acidtest/s1RBfq8emolGBQahMSH42FKyPV1kqzPPr3pjdIOVUVL56/list" TargetMode="External"/><Relationship Id="rId19" Type="http://schemas.openxmlformats.org/officeDocument/2006/relationships/hyperlink" Target="https://www.figma.com/file/uDJHZqPOGOrdW8eDcuWKDn/Email-template-design-(Community)?node-id=0%3A1&amp;t=4onQKF0TGgwNeQaq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10.campaign-archive.com/?e=__test_email__&amp;u=88efed298bb356f9c5e1d006c&amp;id=15571ef4eb" TargetMode="External"/><Relationship Id="rId14" Type="http://schemas.openxmlformats.org/officeDocument/2006/relationships/hyperlink" Target="https://app.emailonacid.com/app/acidtest/gwShR9lZD0tZifSEYicLQFazee64OT4UwjzNNelPLGEaD/list" TargetMode="External"/><Relationship Id="rId22" Type="http://schemas.openxmlformats.org/officeDocument/2006/relationships/hyperlink" Target="https://app.emailonacid.com/app/acidtest/TxihU7LEB4XfX4xgXwtgIskLSb1rzV2uGM7W45PPnS1b4/list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805A7"/>
    <w:rsid w:val="00330A18"/>
    <w:rsid w:val="00492460"/>
    <w:rsid w:val="005456F2"/>
    <w:rsid w:val="005B3F54"/>
    <w:rsid w:val="00705717"/>
    <w:rsid w:val="008115F2"/>
    <w:rsid w:val="00834D20"/>
    <w:rsid w:val="00A04FC7"/>
    <w:rsid w:val="00AE1FD8"/>
    <w:rsid w:val="00B607C6"/>
    <w:rsid w:val="00C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2023-02-27T19:24:00Z</dcterms:modified>
  <cp:category/>
</cp:coreProperties>
</file>